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390" w:rsidRPr="000B3983" w:rsidRDefault="000B3983" w:rsidP="00C8494B">
      <w:pPr>
        <w:pStyle w:val="Normal1"/>
        <w:spacing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0B3983">
        <w:rPr>
          <w:rFonts w:ascii="Times New Roman" w:eastAsia="Calibri" w:hAnsi="Times New Roman" w:cs="Times New Roman"/>
          <w:b/>
          <w:sz w:val="32"/>
        </w:rPr>
        <w:t xml:space="preserve">Resume of </w:t>
      </w:r>
      <w:proofErr w:type="spellStart"/>
      <w:r w:rsidR="00C8494B" w:rsidRPr="000B3983">
        <w:rPr>
          <w:rFonts w:ascii="Times New Roman" w:eastAsia="Calibri" w:hAnsi="Times New Roman" w:cs="Times New Roman"/>
          <w:b/>
          <w:sz w:val="32"/>
        </w:rPr>
        <w:t>Shahrukh</w:t>
      </w:r>
      <w:proofErr w:type="spellEnd"/>
      <w:r w:rsidR="00C8494B" w:rsidRPr="000B3983">
        <w:rPr>
          <w:rFonts w:ascii="Times New Roman" w:eastAsia="Calibri" w:hAnsi="Times New Roman" w:cs="Times New Roman"/>
          <w:b/>
          <w:sz w:val="32"/>
        </w:rPr>
        <w:t xml:space="preserve"> Khan</w:t>
      </w:r>
    </w:p>
    <w:p w:rsidR="000B3983" w:rsidRPr="000B3983" w:rsidRDefault="000B3983" w:rsidP="00C8494B">
      <w:pPr>
        <w:pStyle w:val="Normal1"/>
        <w:spacing w:line="240" w:lineRule="auto"/>
        <w:jc w:val="center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  <w:u w:val="single"/>
        </w:rPr>
      </w:pPr>
      <w:r w:rsidRPr="000B3983">
        <w:rPr>
          <w:rFonts w:ascii="Times New Roman" w:eastAsia="Calibri" w:hAnsi="Times New Roman" w:cs="Times New Roman"/>
          <w:b/>
          <w:u w:val="single"/>
        </w:rPr>
        <w:t>Summary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0C7390" w:rsidRPr="000B3983" w:rsidRDefault="00743131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10</w:t>
      </w:r>
      <w:r w:rsidR="00BE0D62" w:rsidRPr="000B3983">
        <w:rPr>
          <w:rFonts w:ascii="Times New Roman" w:eastAsia="Calibri" w:hAnsi="Times New Roman" w:cs="Times New Roman"/>
        </w:rPr>
        <w:t xml:space="preserve"> years of experience encompassing all aspects of full stack Software Development both on UI/Front End as well as backend in developing single page applications using front-end routing, consuming JSON based restful APIs with client side </w:t>
      </w:r>
      <w:proofErr w:type="spellStart"/>
      <w:r w:rsidR="00BE0D62" w:rsidRPr="000B3983">
        <w:rPr>
          <w:rFonts w:ascii="Times New Roman" w:eastAsia="Calibri" w:hAnsi="Times New Roman" w:cs="Times New Roman"/>
        </w:rPr>
        <w:t>templating</w:t>
      </w:r>
      <w:proofErr w:type="spellEnd"/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Added dynamic functionalities and stunning UI using HTML, CSS, JavaScript, jQuery, AngularJS, Angular2/4, React, </w:t>
      </w:r>
      <w:proofErr w:type="spellStart"/>
      <w:r w:rsidRPr="000B3983">
        <w:rPr>
          <w:rFonts w:ascii="Times New Roman" w:eastAsia="Calibri" w:hAnsi="Times New Roman" w:cs="Times New Roman"/>
        </w:rPr>
        <w:t>Redux</w:t>
      </w:r>
      <w:proofErr w:type="spellEnd"/>
      <w:r w:rsidRPr="000B3983">
        <w:rPr>
          <w:rFonts w:ascii="Times New Roman" w:eastAsia="Calibri" w:hAnsi="Times New Roman" w:cs="Times New Roman"/>
        </w:rPr>
        <w:t xml:space="preserve">, Typescript, Node.js, Express.js, MongoDB, Bootstrap, Single Page MVC structure, AJAX, Yeoman, Git, GitHub, bower, NPM, SASS, responsive design 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Media queries in accordance with modern techniques, best practices and web standards.</w:t>
      </w:r>
      <w:r w:rsidRPr="000B3983">
        <w:rPr>
          <w:rFonts w:ascii="Times New Roman" w:eastAsia="Calibri" w:hAnsi="Times New Roman" w:cs="Times New Roman"/>
          <w:highlight w:val="black"/>
        </w:rPr>
        <w:t xml:space="preserve"> 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C8494B" w:rsidRPr="000B3983" w:rsidRDefault="00C8494B" w:rsidP="00C8494B">
      <w:pPr>
        <w:pStyle w:val="Normal1"/>
        <w:spacing w:line="240" w:lineRule="auto"/>
        <w:rPr>
          <w:rFonts w:ascii="Times New Roman" w:eastAsia="Calibri" w:hAnsi="Times New Roman" w:cs="Times New Roman"/>
        </w:rPr>
      </w:pPr>
      <w:r w:rsidRPr="000B3983">
        <w:rPr>
          <w:rFonts w:ascii="Times New Roman" w:eastAsia="Calibri" w:hAnsi="Times New Roman" w:cs="Times New Roman"/>
          <w:b/>
          <w:u w:val="single"/>
        </w:rPr>
        <w:t>Education</w:t>
      </w:r>
    </w:p>
    <w:p w:rsidR="00C8494B" w:rsidRPr="000B3983" w:rsidRDefault="00C8494B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eastAsia="Calibri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MS - Engineering - California State University</w:t>
      </w:r>
    </w:p>
    <w:p w:rsidR="00C8494B" w:rsidRPr="000B3983" w:rsidRDefault="00C8494B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  <w:u w:val="single"/>
        </w:rPr>
      </w:pPr>
      <w:r w:rsidRPr="000B3983">
        <w:rPr>
          <w:rFonts w:ascii="Times New Roman" w:eastAsia="Calibri" w:hAnsi="Times New Roman" w:cs="Times New Roman"/>
          <w:b/>
          <w:u w:val="single"/>
        </w:rPr>
        <w:t>Professional Experience</w:t>
      </w:r>
    </w:p>
    <w:p w:rsidR="00C8494B" w:rsidRPr="000B3983" w:rsidRDefault="00C8494B">
      <w:pPr>
        <w:pStyle w:val="Normal1"/>
        <w:spacing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0C7390" w:rsidRPr="000B3983" w:rsidRDefault="00FF0C06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Vegas.com-L</w:t>
      </w:r>
      <w:r w:rsidR="00C8494B" w:rsidRPr="000B3983">
        <w:rPr>
          <w:rFonts w:ascii="Times New Roman" w:eastAsia="Calibri" w:hAnsi="Times New Roman" w:cs="Times New Roman"/>
          <w:b/>
        </w:rPr>
        <w:t>as V</w:t>
      </w:r>
      <w:r w:rsidR="00BE0D62" w:rsidRPr="000B3983">
        <w:rPr>
          <w:rFonts w:ascii="Times New Roman" w:eastAsia="Calibri" w:hAnsi="Times New Roman" w:cs="Times New Roman"/>
          <w:b/>
        </w:rPr>
        <w:t xml:space="preserve">egas </w:t>
      </w:r>
      <w:r w:rsidR="00C8494B" w:rsidRPr="000B3983">
        <w:rPr>
          <w:rFonts w:ascii="Times New Roman" w:eastAsia="Calibri" w:hAnsi="Times New Roman" w:cs="Times New Roman"/>
          <w:b/>
        </w:rPr>
        <w:t>NV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BE0D62" w:rsidRPr="000B3983">
        <w:rPr>
          <w:rFonts w:ascii="Times New Roman" w:eastAsia="Calibri" w:hAnsi="Times New Roman" w:cs="Times New Roman"/>
          <w:b/>
        </w:rPr>
        <w:t>06/2016 – Present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JavaScript &amp; UI 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As a F</w:t>
      </w:r>
      <w:r w:rsidR="00F77AA4">
        <w:rPr>
          <w:rFonts w:ascii="Times New Roman" w:eastAsia="Calibri" w:hAnsi="Times New Roman" w:cs="Times New Roman"/>
        </w:rPr>
        <w:t>ull stack JavaScript developer I</w:t>
      </w:r>
      <w:r w:rsidRPr="000B3983">
        <w:rPr>
          <w:rFonts w:ascii="Times New Roman" w:eastAsia="Calibri" w:hAnsi="Times New Roman" w:cs="Times New Roman"/>
        </w:rPr>
        <w:t xml:space="preserve"> am responsible for translating business requirements into technical specifications and building interactive and responsive user interfaces using Angular , React, </w:t>
      </w:r>
      <w:proofErr w:type="spellStart"/>
      <w:r w:rsidRPr="000B3983">
        <w:rPr>
          <w:rFonts w:ascii="Times New Roman" w:eastAsia="Calibri" w:hAnsi="Times New Roman" w:cs="Times New Roman"/>
        </w:rPr>
        <w:t>Redux</w:t>
      </w:r>
      <w:proofErr w:type="spellEnd"/>
      <w:r w:rsidRPr="000B3983">
        <w:rPr>
          <w:rFonts w:ascii="Times New Roman" w:eastAsia="Calibri" w:hAnsi="Times New Roman" w:cs="Times New Roman"/>
        </w:rPr>
        <w:t>, Node.js, Typescript and  Bootstrap.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front-end web applications using component based architecture using Angular 2/4, es2015 and Typescript.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Implementing asynchronous programming using Angular while beautifying the application with the UI components built to the material design specification.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Securing the application from unauthorized users.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lastRenderedPageBreak/>
        <w:t>Creating complex forms using both template drives as well as reactive forms while taking full advantage of 2 way data binding.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Testing Angular Applications using the jasmine and protractor frameworks and React applications with jest, enzyme and </w:t>
      </w:r>
      <w:proofErr w:type="spellStart"/>
      <w:r w:rsidRPr="000B3983">
        <w:rPr>
          <w:rFonts w:ascii="Times New Roman" w:eastAsia="Calibri" w:hAnsi="Times New Roman" w:cs="Times New Roman"/>
        </w:rPr>
        <w:t>sinon</w:t>
      </w:r>
      <w:proofErr w:type="spellEnd"/>
      <w:r w:rsidRPr="000B3983">
        <w:rPr>
          <w:rFonts w:ascii="Times New Roman" w:eastAsia="Calibri" w:hAnsi="Times New Roman" w:cs="Times New Roman"/>
        </w:rPr>
        <w:t>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Build a production ready pipeline for client, server and testing code</w:t>
      </w:r>
      <w:r w:rsidR="00F77AA4">
        <w:rPr>
          <w:rFonts w:ascii="Times New Roman" w:eastAsia="Calibri" w:hAnsi="Times New Roman" w:cs="Times New Roman"/>
        </w:rPr>
        <w:t xml:space="preserve"> with Gulp, </w:t>
      </w:r>
      <w:proofErr w:type="spellStart"/>
      <w:r w:rsidR="00F77AA4">
        <w:rPr>
          <w:rFonts w:ascii="Times New Roman" w:eastAsia="Calibri" w:hAnsi="Times New Roman" w:cs="Times New Roman"/>
        </w:rPr>
        <w:t>Webpack</w:t>
      </w:r>
      <w:proofErr w:type="spellEnd"/>
      <w:r w:rsidR="00F77AA4">
        <w:rPr>
          <w:rFonts w:ascii="Times New Roman" w:eastAsia="Calibri" w:hAnsi="Times New Roman" w:cs="Times New Roman"/>
        </w:rPr>
        <w:t>, Babel and J</w:t>
      </w:r>
      <w:r w:rsidRPr="000B3983">
        <w:rPr>
          <w:rFonts w:ascii="Times New Roman" w:eastAsia="Calibri" w:hAnsi="Times New Roman" w:cs="Times New Roman"/>
        </w:rPr>
        <w:t xml:space="preserve">asmine for </w:t>
      </w:r>
      <w:proofErr w:type="spellStart"/>
      <w:r w:rsidRPr="000B3983">
        <w:rPr>
          <w:rFonts w:ascii="Times New Roman" w:eastAsia="Calibri" w:hAnsi="Times New Roman" w:cs="Times New Roman"/>
        </w:rPr>
        <w:t>transpiling</w:t>
      </w:r>
      <w:proofErr w:type="spellEnd"/>
      <w:r w:rsidRPr="000B3983">
        <w:rPr>
          <w:rFonts w:ascii="Times New Roman" w:eastAsia="Calibri" w:hAnsi="Times New Roman" w:cs="Times New Roman"/>
        </w:rPr>
        <w:t xml:space="preserve">, bundling and minifying needs. 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Testing and debugging applications, identifying, tracking and resolving defects and providing technical leadership to the development team.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Worked on multiple </w:t>
      </w:r>
      <w:proofErr w:type="spellStart"/>
      <w:r w:rsidRPr="000B3983">
        <w:rPr>
          <w:rFonts w:ascii="Times New Roman" w:eastAsia="Calibri" w:hAnsi="Times New Roman" w:cs="Times New Roman"/>
        </w:rPr>
        <w:t>IoT</w:t>
      </w:r>
      <w:proofErr w:type="spellEnd"/>
      <w:r w:rsidRPr="000B3983">
        <w:rPr>
          <w:rFonts w:ascii="Times New Roman" w:eastAsia="Calibri" w:hAnsi="Times New Roman" w:cs="Times New Roman"/>
        </w:rPr>
        <w:t xml:space="preserve"> web projects supporting both internal facing as well as external facing applications.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Built restful APIs using the express.js node framework and used mocha to test. 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MongoDB to store and retrieve application data.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bookmarkStart w:id="0" w:name="_30j0zll" w:colFirst="0" w:colLast="0"/>
      <w:bookmarkEnd w:id="0"/>
      <w:r w:rsidRPr="000B3983">
        <w:rPr>
          <w:rFonts w:ascii="Times New Roman" w:eastAsia="Calibri" w:hAnsi="Times New Roman" w:cs="Times New Roman"/>
        </w:rPr>
        <w:t>Testing application’s express and angular 2 entities.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Made use of many newer ES6 features like fat arrows, template literal, modules, destructing, classes, </w:t>
      </w:r>
      <w:proofErr w:type="spellStart"/>
      <w:proofErr w:type="gramStart"/>
      <w:r w:rsidRPr="000B3983">
        <w:rPr>
          <w:rFonts w:ascii="Times New Roman" w:eastAsia="Calibri" w:hAnsi="Times New Roman" w:cs="Times New Roman"/>
        </w:rPr>
        <w:t>const</w:t>
      </w:r>
      <w:proofErr w:type="spellEnd"/>
      <w:proofErr w:type="gramEnd"/>
      <w:r w:rsidRPr="000B3983">
        <w:rPr>
          <w:rFonts w:ascii="Times New Roman" w:eastAsia="Calibri" w:hAnsi="Times New Roman" w:cs="Times New Roman"/>
        </w:rPr>
        <w:t xml:space="preserve"> and let declarations and spread and rest operators. Babel was used to </w:t>
      </w:r>
      <w:proofErr w:type="spellStart"/>
      <w:r w:rsidRPr="000B3983">
        <w:rPr>
          <w:rFonts w:ascii="Times New Roman" w:eastAsia="Calibri" w:hAnsi="Times New Roman" w:cs="Times New Roman"/>
        </w:rPr>
        <w:t>transpile</w:t>
      </w:r>
      <w:proofErr w:type="spellEnd"/>
      <w:r w:rsidRPr="000B3983">
        <w:rPr>
          <w:rFonts w:ascii="Times New Roman" w:eastAsia="Calibri" w:hAnsi="Times New Roman" w:cs="Times New Roman"/>
        </w:rPr>
        <w:t xml:space="preserve"> the ES6 code to browser compatible ES5 code.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Mentored interns and junior developers through pair programming and code reviews.</w:t>
      </w:r>
    </w:p>
    <w:p w:rsidR="000C7390" w:rsidRPr="000B3983" w:rsidRDefault="00BE0D62">
      <w:pPr>
        <w:pStyle w:val="Normal1"/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Environment/Tools: Agile Methodology, Angular 1, Angular 2/4, React.js, </w:t>
      </w:r>
      <w:proofErr w:type="spellStart"/>
      <w:r w:rsidRPr="000B3983">
        <w:rPr>
          <w:rFonts w:ascii="Times New Roman" w:eastAsia="Calibri" w:hAnsi="Times New Roman" w:cs="Times New Roman"/>
        </w:rPr>
        <w:t>Redux</w:t>
      </w:r>
      <w:proofErr w:type="spellEnd"/>
      <w:r w:rsidRPr="000B3983">
        <w:rPr>
          <w:rFonts w:ascii="Times New Roman" w:eastAsia="Calibri" w:hAnsi="Times New Roman" w:cs="Times New Roman"/>
        </w:rPr>
        <w:t xml:space="preserve">, Jest, Enzyme, </w:t>
      </w:r>
      <w:proofErr w:type="spellStart"/>
      <w:r w:rsidRPr="000B3983">
        <w:rPr>
          <w:rFonts w:ascii="Times New Roman" w:eastAsia="Calibri" w:hAnsi="Times New Roman" w:cs="Times New Roman"/>
        </w:rPr>
        <w:t>Sinon</w:t>
      </w:r>
      <w:proofErr w:type="spellEnd"/>
      <w:r w:rsidRPr="000B3983">
        <w:rPr>
          <w:rFonts w:ascii="Times New Roman" w:eastAsia="Calibri" w:hAnsi="Times New Roman" w:cs="Times New Roman"/>
        </w:rPr>
        <w:t>, ES6, JIRA, Node.js, Express.js,</w:t>
      </w:r>
      <w:r w:rsidR="00C8494B" w:rsidRPr="000B3983">
        <w:rPr>
          <w:rFonts w:ascii="Times New Roman" w:eastAsia="Calibri" w:hAnsi="Times New Roman" w:cs="Times New Roman"/>
        </w:rPr>
        <w:t xml:space="preserve"> </w:t>
      </w:r>
      <w:r w:rsidRPr="000B3983">
        <w:rPr>
          <w:rFonts w:ascii="Times New Roman" w:eastAsia="Calibri" w:hAnsi="Times New Roman" w:cs="Times New Roman"/>
        </w:rPr>
        <w:t xml:space="preserve">handlebars.js, Bootstrap, </w:t>
      </w:r>
      <w:proofErr w:type="spellStart"/>
      <w:r w:rsidR="00C8494B" w:rsidRPr="000B3983">
        <w:rPr>
          <w:rFonts w:ascii="Times New Roman" w:eastAsia="Calibri" w:hAnsi="Times New Roman" w:cs="Times New Roman"/>
        </w:rPr>
        <w:t>Webpack</w:t>
      </w:r>
      <w:proofErr w:type="spellEnd"/>
      <w:r w:rsidRPr="000B3983">
        <w:rPr>
          <w:rFonts w:ascii="Times New Roman" w:eastAsia="Calibri" w:hAnsi="Times New Roman" w:cs="Times New Roman"/>
        </w:rPr>
        <w:t xml:space="preserve">, gulp, babel, bower, git, </w:t>
      </w:r>
      <w:proofErr w:type="spellStart"/>
      <w:r w:rsidRPr="000B3983">
        <w:rPr>
          <w:rFonts w:ascii="Times New Roman" w:eastAsia="Calibri" w:hAnsi="Times New Roman" w:cs="Times New Roman"/>
        </w:rPr>
        <w:t>axios</w:t>
      </w:r>
      <w:proofErr w:type="spellEnd"/>
      <w:r w:rsidRPr="000B3983">
        <w:rPr>
          <w:rFonts w:ascii="Times New Roman" w:eastAsia="Calibri" w:hAnsi="Times New Roman" w:cs="Times New Roman"/>
        </w:rPr>
        <w:t>, visual studio code.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</w:rPr>
      </w:pPr>
      <w:r w:rsidRPr="000B3983">
        <w:rPr>
          <w:rFonts w:ascii="Times New Roman" w:eastAsia="Calibri" w:hAnsi="Times New Roman" w:cs="Times New Roman"/>
          <w:b/>
        </w:rPr>
        <w:t>Sta</w:t>
      </w:r>
      <w:r w:rsidR="00C8494B" w:rsidRPr="000B3983">
        <w:rPr>
          <w:rFonts w:ascii="Times New Roman" w:eastAsia="Calibri" w:hAnsi="Times New Roman" w:cs="Times New Roman"/>
          <w:b/>
        </w:rPr>
        <w:t xml:space="preserve">te Farm Insurance-Bloomington IL </w:t>
      </w:r>
      <w:r w:rsidR="00C8494B" w:rsidRPr="000B3983">
        <w:rPr>
          <w:rFonts w:ascii="Times New Roman" w:eastAsia="Calibri" w:hAnsi="Times New Roman" w:cs="Times New Roman"/>
          <w:b/>
        </w:rPr>
        <w:tab/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0B3983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>09/2014 – 06/2016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Front-End JavaScript 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AngularJS, JavaScript, HTML, and CSS for developing Single Page Application and achieving two-way data binding between html and JavaScript objects.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lastRenderedPageBreak/>
        <w:t>Build application with Angular 1’s MVC architecture and all its associated features like directives, services, factories, controllers, ne</w:t>
      </w:r>
      <w:r w:rsidR="00BA5949">
        <w:rPr>
          <w:rFonts w:ascii="Times New Roman" w:eastAsia="Calibri" w:hAnsi="Times New Roman" w:cs="Times New Roman"/>
        </w:rPr>
        <w:t xml:space="preserve">w component syntax, UI router, </w:t>
      </w:r>
      <w:r w:rsidRPr="000B3983">
        <w:rPr>
          <w:rFonts w:ascii="Times New Roman" w:eastAsia="Calibri" w:hAnsi="Times New Roman" w:cs="Times New Roman"/>
        </w:rPr>
        <w:t>resource, form validation as well as Angular 2’s component based architecture and all of its associated features.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Did everything from either bootstrapping existing application or scaffolding out an AngularJS application using Yeoman AngularJS generator and used bower for managing front-end dependencies and NPM for backend dependencies.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Created custom directives, filters and services to keep the codebase modular, testable and reusable.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Configured the application into an SPA using UI-Router, and implemented dynamic form validation with third party Auto Validate module with custom error messages and </w:t>
      </w:r>
      <w:proofErr w:type="spellStart"/>
      <w:r w:rsidRPr="000B3983">
        <w:rPr>
          <w:rFonts w:ascii="Times New Roman" w:eastAsia="Calibri" w:hAnsi="Times New Roman" w:cs="Times New Roman"/>
        </w:rPr>
        <w:t>ladda</w:t>
      </w:r>
      <w:proofErr w:type="spellEnd"/>
      <w:r w:rsidRPr="000B3983">
        <w:rPr>
          <w:rFonts w:ascii="Times New Roman" w:eastAsia="Calibri" w:hAnsi="Times New Roman" w:cs="Times New Roman"/>
        </w:rPr>
        <w:t xml:space="preserve"> spinners.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Connected the application to a REST API using </w:t>
      </w:r>
      <w:proofErr w:type="spellStart"/>
      <w:r w:rsidRPr="000B3983">
        <w:rPr>
          <w:rFonts w:ascii="Times New Roman" w:eastAsia="Calibri" w:hAnsi="Times New Roman" w:cs="Times New Roman"/>
        </w:rPr>
        <w:t>ngResource</w:t>
      </w:r>
      <w:proofErr w:type="spellEnd"/>
      <w:r w:rsidRPr="000B3983">
        <w:rPr>
          <w:rFonts w:ascii="Times New Roman" w:eastAsia="Calibri" w:hAnsi="Times New Roman" w:cs="Times New Roman"/>
        </w:rPr>
        <w:t>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Wrote Angular Unit Tests and E2E Tests for Controllers, Directives and Filters.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Wrote AngularJS Services to consume restful APIs and processing JSON data for rendering in UI.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Wrote and configured a web server using node.js powered </w:t>
      </w:r>
      <w:proofErr w:type="spellStart"/>
      <w:r w:rsidRPr="000B3983">
        <w:rPr>
          <w:rFonts w:ascii="Times New Roman" w:eastAsia="Calibri" w:hAnsi="Times New Roman" w:cs="Times New Roman"/>
        </w:rPr>
        <w:t>ExpressJS</w:t>
      </w:r>
      <w:proofErr w:type="spellEnd"/>
      <w:r w:rsidRPr="000B3983">
        <w:rPr>
          <w:rFonts w:ascii="Times New Roman" w:eastAsia="Calibri" w:hAnsi="Times New Roman" w:cs="Times New Roman"/>
        </w:rPr>
        <w:t xml:space="preserve"> framework to building dynamic html pages using the handlebars/</w:t>
      </w:r>
      <w:proofErr w:type="spellStart"/>
      <w:r w:rsidRPr="000B3983">
        <w:rPr>
          <w:rFonts w:ascii="Times New Roman" w:eastAsia="Calibri" w:hAnsi="Times New Roman" w:cs="Times New Roman"/>
        </w:rPr>
        <w:t>ejs</w:t>
      </w:r>
      <w:proofErr w:type="spellEnd"/>
      <w:r w:rsidRPr="000B3983">
        <w:rPr>
          <w:rFonts w:ascii="Times New Roman" w:eastAsia="Calibri" w:hAnsi="Times New Roman" w:cs="Times New Roman"/>
        </w:rPr>
        <w:t xml:space="preserve"> template engine and persist application data using MongoDB and Mongoose ODM and built a CRUD API.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Involved in creating styling framework for the web pages using CSS Bootstrap and extensively used 12 column grid layouts along with default, primary, success, info, warning, danger classes, mod</w:t>
      </w:r>
      <w:r w:rsidR="00BA5949">
        <w:rPr>
          <w:rFonts w:ascii="Times New Roman" w:eastAsia="Calibri" w:hAnsi="Times New Roman" w:cs="Times New Roman"/>
        </w:rPr>
        <w:t>e</w:t>
      </w:r>
      <w:bookmarkStart w:id="1" w:name="_GoBack"/>
      <w:bookmarkEnd w:id="1"/>
      <w:r w:rsidRPr="000B3983">
        <w:rPr>
          <w:rFonts w:ascii="Times New Roman" w:eastAsia="Calibri" w:hAnsi="Times New Roman" w:cs="Times New Roman"/>
        </w:rPr>
        <w:t xml:space="preserve">ls, carousels, forms, </w:t>
      </w:r>
      <w:proofErr w:type="spellStart"/>
      <w:r w:rsidRPr="000B3983">
        <w:rPr>
          <w:rFonts w:ascii="Times New Roman" w:eastAsia="Calibri" w:hAnsi="Times New Roman" w:cs="Times New Roman"/>
        </w:rPr>
        <w:t>Navbars</w:t>
      </w:r>
      <w:proofErr w:type="spellEnd"/>
      <w:r w:rsidRPr="000B3983">
        <w:rPr>
          <w:rFonts w:ascii="Times New Roman" w:eastAsia="Calibri" w:hAnsi="Times New Roman" w:cs="Times New Roman"/>
        </w:rPr>
        <w:t xml:space="preserve"> and tables.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Version control management tool GIT and testing framework protractor for testing AngularJS web applications.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Helped fixed cross rendering issues using normalize, CSS resets, Respond.JS.</w:t>
      </w:r>
    </w:p>
    <w:p w:rsidR="000C7390" w:rsidRPr="000B3983" w:rsidRDefault="00BE0D62">
      <w:pPr>
        <w:pStyle w:val="Normal1"/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Environment: AngularJS, HTML5, CSS3, JavaScript, jQuery Bootstrap, Bower, Node.js, Express.js, handlebars.js,  Jasmine, Karma, Mocha, MongoDB, </w:t>
      </w:r>
      <w:proofErr w:type="spellStart"/>
      <w:r w:rsidRPr="000B3983">
        <w:rPr>
          <w:rFonts w:ascii="Times New Roman" w:eastAsia="Calibri" w:hAnsi="Times New Roman" w:cs="Times New Roman"/>
        </w:rPr>
        <w:t>Mongojs</w:t>
      </w:r>
      <w:proofErr w:type="spellEnd"/>
      <w:r w:rsidRPr="000B3983">
        <w:rPr>
          <w:rFonts w:ascii="Times New Roman" w:eastAsia="Calibri" w:hAnsi="Times New Roman" w:cs="Times New Roman"/>
        </w:rPr>
        <w:t xml:space="preserve">, Mongoose, NPM, Yeoman, gulp, RESTful Service, jQuery, AJAX, JSON, Hibernate 4, Spring 4 MVC, </w:t>
      </w:r>
      <w:proofErr w:type="spellStart"/>
      <w:r w:rsidRPr="000B3983">
        <w:rPr>
          <w:rFonts w:ascii="Times New Roman" w:eastAsia="Calibri" w:hAnsi="Times New Roman" w:cs="Times New Roman"/>
        </w:rPr>
        <w:t>SublimeText</w:t>
      </w:r>
      <w:proofErr w:type="spellEnd"/>
      <w:r w:rsidRPr="000B3983">
        <w:rPr>
          <w:rFonts w:ascii="Times New Roman" w:eastAsia="Calibri" w:hAnsi="Times New Roman" w:cs="Times New Roman"/>
        </w:rPr>
        <w:t>, GIT, MySQL, Protractor.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</w:rPr>
      </w:pPr>
      <w:r w:rsidRPr="000B3983">
        <w:rPr>
          <w:rFonts w:ascii="Times New Roman" w:eastAsia="Calibri" w:hAnsi="Times New Roman" w:cs="Times New Roman"/>
          <w:b/>
        </w:rPr>
        <w:t>Kaiser Permanente-</w:t>
      </w:r>
      <w:r w:rsidR="00C8494B" w:rsidRPr="000B3983">
        <w:rPr>
          <w:rFonts w:ascii="Times New Roman" w:eastAsia="Calibri" w:hAnsi="Times New Roman" w:cs="Times New Roman"/>
          <w:b/>
        </w:rPr>
        <w:t>Pleasanton</w:t>
      </w:r>
      <w:r w:rsidRPr="000B3983">
        <w:rPr>
          <w:rFonts w:ascii="Times New Roman" w:eastAsia="Calibri" w:hAnsi="Times New Roman" w:cs="Times New Roman"/>
          <w:b/>
        </w:rPr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>CA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  <w:t>09/2013 – 08/2014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UI / JavaScript 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the front-end featuring rich web interface using HTML, CSS, JavaScript, AngularJS, jQuery and implemented the Responsive, browser compatible, table-less and w3c compliant standards.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Refactored and enhanced by bootstrapping existing jQuery powered spaghetti coded application to follow strict MVC pattern for improved source code maintenance resulting in 50% code reduction, and making it easily upgradable and scalable.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Managed front-end dependencies using Node.js powered bower package manager, and NPM for backend dependencies management.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node.js extensively to build command line tools for managing passwords as well as requesting data from third party API’s and building API with third party express.js module.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Manipulated HTML, CSS in jQuery as well as making pages’ dynamic using AJAX, JSON.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code to call the web service/APIs to fetch the data and populate on the UI using JQUERY/AJAX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Worked on Twitter Bootstrap to create Responsive Web Design.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html5shiv.js and respond.js to support older versions of IE.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Involved in developing object oriented JavaScript and implemented various validation controls for form validation.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Programming for bug fixes on existing applications and worked on code review for all the projects involved. 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Used Developer tools for IE and firebug for the Firefox related issues. 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Tested for cross browser functionalities to confirm the application consistency across various browsers. 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Used AGILE development techniques in all the development process and exposed to tools like Jira for tracking bugs. 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Interacted with various project partners to understand the interfaces and impact. </w:t>
      </w:r>
    </w:p>
    <w:p w:rsidR="000C7390" w:rsidRPr="000B3983" w:rsidRDefault="00BE0D62">
      <w:pPr>
        <w:pStyle w:val="Normal1"/>
        <w:numPr>
          <w:ilvl w:val="0"/>
          <w:numId w:val="5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lastRenderedPageBreak/>
        <w:t>Environment: HTML, CSS, JavaScript, AngularJS, Node.JS, bower, grunt, NPM, Express.js, handlebars.js, Jasmine, Karma Bootstrap, jQuery, AJAX, JSON, Firebug, Agile methodology, Eclipse.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Horizon Insurance-</w:t>
      </w:r>
      <w:r w:rsidR="00C8494B" w:rsidRPr="000B3983">
        <w:rPr>
          <w:rFonts w:ascii="Times New Roman" w:eastAsia="Calibri" w:hAnsi="Times New Roman" w:cs="Times New Roman"/>
          <w:b/>
        </w:rPr>
        <w:t>Newark</w:t>
      </w:r>
      <w:r w:rsidRPr="000B3983">
        <w:rPr>
          <w:rFonts w:ascii="Times New Roman" w:eastAsia="Calibri" w:hAnsi="Times New Roman" w:cs="Times New Roman"/>
          <w:b/>
        </w:rPr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>NJ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Pr="000B3983">
        <w:rPr>
          <w:rFonts w:ascii="Times New Roman" w:eastAsia="Calibri" w:hAnsi="Times New Roman" w:cs="Times New Roman"/>
          <w:b/>
        </w:rPr>
        <w:t>01/2012 – 08/2013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UI 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Responsible for the overall layout design, </w:t>
      </w:r>
      <w:proofErr w:type="spellStart"/>
      <w:r w:rsidRPr="000B3983">
        <w:rPr>
          <w:rFonts w:ascii="Times New Roman" w:eastAsia="Calibri" w:hAnsi="Times New Roman" w:cs="Times New Roman"/>
        </w:rPr>
        <w:t>color</w:t>
      </w:r>
      <w:proofErr w:type="spellEnd"/>
      <w:r w:rsidRPr="000B3983">
        <w:rPr>
          <w:rFonts w:ascii="Times New Roman" w:eastAsia="Calibri" w:hAnsi="Times New Roman" w:cs="Times New Roman"/>
        </w:rPr>
        <w:t xml:space="preserve"> scheme of the web site using HTML4, HTML5, XHTML, and CSS3.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Created detailed wire frames &amp; process flows.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Interacted with the system analyst to understand the business requirement before translating into </w:t>
      </w:r>
      <w:proofErr w:type="spellStart"/>
      <w:r w:rsidRPr="000B3983">
        <w:rPr>
          <w:rFonts w:ascii="Times New Roman" w:eastAsia="Calibri" w:hAnsi="Times New Roman" w:cs="Times New Roman"/>
        </w:rPr>
        <w:t>nonfunctional</w:t>
      </w:r>
      <w:proofErr w:type="spellEnd"/>
      <w:r w:rsidRPr="000B3983">
        <w:rPr>
          <w:rFonts w:ascii="Times New Roman" w:eastAsia="Calibri" w:hAnsi="Times New Roman" w:cs="Times New Roman"/>
        </w:rPr>
        <w:t xml:space="preserve"> HTML pages.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Implemented user interface guidelines and standards throughout the development and maintenance of the website using HTML, CSS, JavaScript and jQuery.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Designed, created and implemented custom Interwoven Team Site modifications to fully automate such activities as publishing, deploying, and updating online content (HTML, JavaScript).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Responsible for design and development of the Customer Relations Module.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Wrote various methods to manipulate HTML, CSS in jQuery as well as making the page’s dynamic using AJAX, JSON and XML. 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Implemented various JavaScript/jQuery UI effects on the pages.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Bugzilla as the bug tracking system to track and maintain the history of bugs/issues on everyday basis.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responsive web design to improve user experience on smart phones and other mobile devices.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Involved in daily SCRUM meetings to keep track of the ongoing project status and issues.</w:t>
      </w:r>
    </w:p>
    <w:p w:rsidR="000C7390" w:rsidRPr="000B3983" w:rsidRDefault="00BE0D62">
      <w:pPr>
        <w:pStyle w:val="Normal1"/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Environment: HTML4, HTML5 CSS3, JavaScript, JQUERY, AJAX, JSON, XML, TOMCAT APACHE, WINDOWS, Bugzilla and ECLIPSE.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lastRenderedPageBreak/>
        <w:t>Verizon Wireless-</w:t>
      </w:r>
      <w:r w:rsidR="00C8494B" w:rsidRPr="000B3983">
        <w:rPr>
          <w:rFonts w:ascii="Times New Roman" w:eastAsia="Calibri" w:hAnsi="Times New Roman" w:cs="Times New Roman"/>
          <w:b/>
        </w:rPr>
        <w:t>Dallas</w:t>
      </w:r>
      <w:r w:rsidRPr="000B3983">
        <w:rPr>
          <w:rFonts w:ascii="Times New Roman" w:eastAsia="Calibri" w:hAnsi="Times New Roman" w:cs="Times New Roman"/>
          <w:b/>
        </w:rPr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>TX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Pr="000B3983">
        <w:rPr>
          <w:rFonts w:ascii="Times New Roman" w:eastAsia="Calibri" w:hAnsi="Times New Roman" w:cs="Times New Roman"/>
          <w:b/>
        </w:rPr>
        <w:t>12/2010 – 01/2012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UI</w:t>
      </w:r>
      <w:r w:rsidRPr="000B3983">
        <w:rPr>
          <w:rFonts w:ascii="Times New Roman" w:eastAsia="Calibri" w:hAnsi="Times New Roman" w:cs="Times New Roman"/>
        </w:rPr>
        <w:t xml:space="preserve"> </w:t>
      </w:r>
      <w:r w:rsidRPr="000B3983">
        <w:rPr>
          <w:rFonts w:ascii="Times New Roman" w:eastAsia="Calibri" w:hAnsi="Times New Roman" w:cs="Times New Roman"/>
          <w:b/>
        </w:rPr>
        <w:t>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Implemented Ajax for rich-internet applications that mimic the responsiveness and complex user interfaces typically associated with desktop applications.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Worked on consuming JSON object creation, parsing on both clients as well as server side.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CSS based design techniques to eliminate table-based layouts, and speed page loading.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widgets using HTML, CSS, AJAX, jQuery Components and JavaScript.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Implemented Ajax Frame works, jQuery tools examples like Auto Completer, Tab Module, and Calendar and Floating windows.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the jQuery widget with functionality of progressively enhancing the look and feel of web page.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Created an actions menu with jQuery that appears when checkboxes are selected.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AJAX with jQuery controls for Listing all scripts in a grid and can edit it in the grid which will reflect in the database table as well (like margins).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Implemented DD Tab Menu in a standard compliant, 2 level tab menus. Developed java script uses CSS to control all of its appearance, and plain HTML to implement the entire menu tabs and contents.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Progressively enhance form elements with jQuery to add more robust functionality.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Made the rating range configurable that helps to modify it whenever changes occur.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Implemented more number of skins, and combination of the CSS sprites.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jQuery document to generate API documentation for JavaScript code.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lastRenderedPageBreak/>
        <w:t>The output of jQuery Doc is API documentation formatted as a set of HTML pages including information about methods, properties, custom events and inheritance for JavaScript objects.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Coded pages using CSS in a table less environment. 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Used the concept of the sliding door to use a background image for the buttons in a navigation menu.</w:t>
      </w:r>
    </w:p>
    <w:p w:rsidR="000C7390" w:rsidRPr="000B3983" w:rsidRDefault="00BE0D62">
      <w:pPr>
        <w:pStyle w:val="Normal1"/>
        <w:numPr>
          <w:ilvl w:val="0"/>
          <w:numId w:val="4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Environment: HTML, CSS, JDK, JavaScript, jQuery, Ajax, HTML, DHTML, JSP, spring, XML, Photoshop, SVN, Oracle 8i, and Tomcat, Linux.</w:t>
      </w:r>
    </w:p>
    <w:p w:rsidR="000C7390" w:rsidRPr="000B3983" w:rsidRDefault="000C7390">
      <w:pPr>
        <w:pStyle w:val="Normal1"/>
        <w:spacing w:line="240" w:lineRule="auto"/>
        <w:rPr>
          <w:rFonts w:ascii="Times New Roman" w:eastAsia="Calibri" w:hAnsi="Times New Roman" w:cs="Times New Roman"/>
        </w:rPr>
      </w:pP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bookmarkStart w:id="2" w:name="_1fob9te" w:colFirst="0" w:colLast="0"/>
      <w:bookmarkEnd w:id="2"/>
      <w:r w:rsidRPr="000B3983">
        <w:rPr>
          <w:rFonts w:ascii="Times New Roman" w:eastAsia="Calibri" w:hAnsi="Times New Roman" w:cs="Times New Roman"/>
          <w:b/>
        </w:rPr>
        <w:t>Intellectual Capital Services Inc.-</w:t>
      </w:r>
      <w:r w:rsidR="00C8494B" w:rsidRPr="000B3983">
        <w:rPr>
          <w:rFonts w:ascii="Times New Roman" w:eastAsia="Calibri" w:hAnsi="Times New Roman" w:cs="Times New Roman"/>
          <w:b/>
        </w:rPr>
        <w:t>New</w:t>
      </w:r>
      <w:r w:rsidRPr="000B3983">
        <w:rPr>
          <w:rFonts w:ascii="Times New Roman" w:eastAsia="Calibri" w:hAnsi="Times New Roman" w:cs="Times New Roman"/>
          <w:b/>
        </w:rPr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>York</w:t>
      </w:r>
      <w:r w:rsidRPr="000B3983">
        <w:rPr>
          <w:rFonts w:ascii="Times New Roman" w:eastAsia="Calibri" w:hAnsi="Times New Roman" w:cs="Times New Roman"/>
          <w:b/>
        </w:rPr>
        <w:t xml:space="preserve"> </w:t>
      </w:r>
      <w:r w:rsidR="00C8494B" w:rsidRPr="000B3983">
        <w:rPr>
          <w:rFonts w:ascii="Times New Roman" w:eastAsia="Calibri" w:hAnsi="Times New Roman" w:cs="Times New Roman"/>
          <w:b/>
        </w:rPr>
        <w:t>NY</w:t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="00C8494B" w:rsidRPr="000B3983">
        <w:rPr>
          <w:rFonts w:ascii="Times New Roman" w:eastAsia="Calibri" w:hAnsi="Times New Roman" w:cs="Times New Roman"/>
          <w:b/>
        </w:rPr>
        <w:tab/>
      </w:r>
      <w:r w:rsidRPr="000B3983">
        <w:rPr>
          <w:rFonts w:ascii="Times New Roman" w:eastAsia="Calibri" w:hAnsi="Times New Roman" w:cs="Times New Roman"/>
          <w:b/>
        </w:rPr>
        <w:t xml:space="preserve">01/2008 – 11/2010 </w:t>
      </w:r>
    </w:p>
    <w:p w:rsidR="000C7390" w:rsidRPr="000B3983" w:rsidRDefault="00BE0D62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  <w:r w:rsidRPr="000B3983">
        <w:rPr>
          <w:rFonts w:ascii="Times New Roman" w:eastAsia="Calibri" w:hAnsi="Times New Roman" w:cs="Times New Roman"/>
          <w:b/>
        </w:rPr>
        <w:t>UI Developer</w:t>
      </w:r>
    </w:p>
    <w:p w:rsidR="000B3983" w:rsidRPr="000B3983" w:rsidRDefault="000B3983">
      <w:pPr>
        <w:pStyle w:val="Normal1"/>
        <w:spacing w:line="240" w:lineRule="auto"/>
        <w:rPr>
          <w:rFonts w:ascii="Times New Roman" w:eastAsia="Calibri" w:hAnsi="Times New Roman" w:cs="Times New Roman"/>
          <w:b/>
        </w:rPr>
      </w:pP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Worked in a team, involved in developing the UI, layout and front-end programming (HTML) for web application that matches requirements.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Developed web enabled application built using highly structured HTML, CSS, and custom written JavaScript libraries.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Extensively coded User Interactive (UI) web applications with the help of using JavaScript, HTML, DOM, XHTML, AJAX, CSS and jQuery.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Designed the table less web applications using CSS and with the help of and tags as per W3C standards.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XHTML validates and is cross browser compliant (IE, Firefox, Google Chrome, and Safari).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Worked with XML and JSON using jQuery and JavaScript.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Used jQuery to make the HTML and CSS code interact with the JavaScript functions to add dynamic data to the web pages at the client side.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Creating wireframes as per the functional specification document.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Integrated with the back-end code (JSP) using JQUERY, JSON and AJAX to get and post the data to backend servers.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Manage multiple projects for different business units within the organization and responsible for delivering User Interface &amp; Front-end development.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Developed data formatted web applications and deploy the script using client side scripting using JavaScript.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lastRenderedPageBreak/>
        <w:t xml:space="preserve">Responsible for design and development of the Customer Relations Module.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Used tools such as firebug, web developer tools for debugging and correcting errors.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 xml:space="preserve">Coded Java Script for page functionality and Light box plug-in using JQUERY. </w:t>
      </w:r>
    </w:p>
    <w:p w:rsidR="000C7390" w:rsidRPr="000B3983" w:rsidRDefault="00BE0D62" w:rsidP="00C8494B">
      <w:pPr>
        <w:pStyle w:val="Normal1"/>
        <w:numPr>
          <w:ilvl w:val="0"/>
          <w:numId w:val="6"/>
        </w:numPr>
        <w:spacing w:line="240" w:lineRule="auto"/>
        <w:contextualSpacing/>
        <w:rPr>
          <w:rFonts w:ascii="Times New Roman" w:hAnsi="Times New Roman" w:cs="Times New Roman"/>
        </w:rPr>
      </w:pPr>
      <w:r w:rsidRPr="000B3983">
        <w:rPr>
          <w:rFonts w:ascii="Times New Roman" w:eastAsia="Calibri" w:hAnsi="Times New Roman" w:cs="Times New Roman"/>
        </w:rPr>
        <w:t>Environment: HTML, XHTML, CSS, JavaScript, JQUERY, JSON, SQL Server 2005, ECLIPSE, MOCKUPS and WINDOWS</w:t>
      </w:r>
    </w:p>
    <w:p w:rsidR="00C8494B" w:rsidRPr="000B3983" w:rsidRDefault="00C8494B" w:rsidP="00C8494B">
      <w:pPr>
        <w:pStyle w:val="Normal1"/>
        <w:spacing w:line="240" w:lineRule="auto"/>
        <w:ind w:left="360"/>
        <w:rPr>
          <w:rFonts w:ascii="Times New Roman" w:eastAsia="Calibri" w:hAnsi="Times New Roman" w:cs="Times New Roman"/>
          <w:b/>
          <w:u w:val="single"/>
        </w:rPr>
      </w:pPr>
    </w:p>
    <w:sectPr w:rsidR="00C8494B" w:rsidRPr="000B3983" w:rsidSect="000B3983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A87"/>
    <w:multiLevelType w:val="multilevel"/>
    <w:tmpl w:val="2756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D13189"/>
    <w:multiLevelType w:val="multilevel"/>
    <w:tmpl w:val="1A325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F3C2B"/>
    <w:multiLevelType w:val="multilevel"/>
    <w:tmpl w:val="E6304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707805"/>
    <w:multiLevelType w:val="hybridMultilevel"/>
    <w:tmpl w:val="30A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70750"/>
    <w:multiLevelType w:val="multilevel"/>
    <w:tmpl w:val="5762C1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50022F"/>
    <w:multiLevelType w:val="multilevel"/>
    <w:tmpl w:val="0310C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EA39DF"/>
    <w:multiLevelType w:val="hybridMultilevel"/>
    <w:tmpl w:val="AA7A7F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1972CA2"/>
    <w:multiLevelType w:val="multilevel"/>
    <w:tmpl w:val="217CE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CE7B2E"/>
    <w:multiLevelType w:val="hybridMultilevel"/>
    <w:tmpl w:val="EBF84F7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90"/>
    <w:rsid w:val="000B3983"/>
    <w:rsid w:val="000C7390"/>
    <w:rsid w:val="00347C3C"/>
    <w:rsid w:val="00743131"/>
    <w:rsid w:val="008F211C"/>
    <w:rsid w:val="00B959E0"/>
    <w:rsid w:val="00BA5949"/>
    <w:rsid w:val="00BE0D62"/>
    <w:rsid w:val="00C8494B"/>
    <w:rsid w:val="00E566F9"/>
    <w:rsid w:val="00F77AA4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68C3"/>
  <w15:docId w15:val="{5AB5FB27-8B70-4D39-9F14-28B9807E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9E0"/>
  </w:style>
  <w:style w:type="paragraph" w:styleId="Heading1">
    <w:name w:val="heading 1"/>
    <w:basedOn w:val="Normal1"/>
    <w:next w:val="Normal1"/>
    <w:rsid w:val="000C73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C73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C73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C73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C73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C73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7390"/>
  </w:style>
  <w:style w:type="paragraph" w:styleId="Title">
    <w:name w:val="Title"/>
    <w:basedOn w:val="Normal1"/>
    <w:next w:val="Normal1"/>
    <w:rsid w:val="000C73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0C739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849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E55113A2.dotm</Template>
  <TotalTime>2</TotalTime>
  <Pages>4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Rachel Hasslacher</cp:lastModifiedBy>
  <cp:revision>4</cp:revision>
  <cp:lastPrinted>2018-01-25T20:27:00Z</cp:lastPrinted>
  <dcterms:created xsi:type="dcterms:W3CDTF">2018-02-05T17:09:00Z</dcterms:created>
  <dcterms:modified xsi:type="dcterms:W3CDTF">2018-02-05T17:11:00Z</dcterms:modified>
</cp:coreProperties>
</file>